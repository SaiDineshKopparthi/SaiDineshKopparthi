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998B9FE" w14:textId="77777777" w:rsidR="00457ADE" w:rsidRPr="002C4D08" w:rsidRDefault="004A1426" w:rsidP="00A3726F">
      <w:pPr>
        <w:spacing w:before="120"/>
        <w:rPr>
          <w:color w:val="043D68"/>
        </w:rPr>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162ABBA9" wp14:editId="006E0203">
                <wp:simplePos x="0" y="0"/>
                <wp:positionH relativeFrom="page">
                  <wp:posOffset>4962525</wp:posOffset>
                </wp:positionH>
                <wp:positionV relativeFrom="paragraph">
                  <wp:posOffset>-460375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44818" id="Rectangle 1" o:spid="_x0000_s1026" style="position:absolute;margin-left:390.75pt;margin-top:-36.2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" fillcolor="#d3ebfd" stroked="f" strokeweight="1pt">
                <v:fill opacity="32896f"/>
                <w10:wrap anchorx="page"/>
                <w10:anchorlock/>
              </v:rect>
            </w:pict>
          </mc:Fallback>
        </mc:AlternateContent>
      </w:r>
    </w:p>
    <w:tbl>
      <w:tblPr>
        <w:tblpPr w:leftFromText="180" w:rightFromText="180" w:vertAnchor="text" w:tblpX="-142" w:tblpY="1"/>
        <w:tblOverlap w:val="never"/>
        <w:tblW w:w="5066" w:type="pct"/>
        <w:tblLayout w:type="fixed"/>
        <w:tblCellMar>
          <w:left w:w="0" w:type="dxa"/>
          <w:right w:w="0" w:type="dxa"/>
        </w:tblCellMar>
        <w:tblLook w:val="0600" w:firstRow="0" w:lastRow="0" w:firstColumn="0" w:lastColumn="0" w:noHBand="1" w:noVBand="1"/>
      </w:tblPr>
      <w:tblGrid>
        <w:gridCol w:w="6533"/>
        <w:gridCol w:w="999"/>
        <w:gridCol w:w="3411"/>
      </w:tblGrid>
      <w:tr w:rsidR="00AB74C5" w:rsidRPr="00136B3E" w14:paraId="46E81B14" w14:textId="77777777" w:rsidTr="008152D2">
        <w:trPr>
          <w:trHeight w:val="1176"/>
        </w:trPr>
        <w:tc>
          <w:tcPr>
            <w:tcW w:w="6532" w:type="dxa"/>
            <w:tcBorders>
              <w:bottom w:val="single" w:sz="4" w:space="0" w:color="043D68" w:themeColor="text2"/>
            </w:tcBorders>
          </w:tcPr>
          <w:p w14:paraId="53241AFE" w14:textId="06ADB97A" w:rsidR="00AB74C5" w:rsidRPr="002A2BC9" w:rsidRDefault="00C11ADA" w:rsidP="008152D2">
            <w:pPr>
              <w:pStyle w:val="Title"/>
              <w:rPr>
                <w:lang w:val="en-IN"/>
              </w:rPr>
            </w:pPr>
            <w:r w:rsidRPr="002A2BC9">
              <w:rPr>
                <w:lang w:val="en-IN"/>
              </w:rPr>
              <w:t>SAI DINESH KOPPARTHI</w:t>
            </w:r>
          </w:p>
          <w:p w14:paraId="2B2C5452" w14:textId="2875BA8B" w:rsidR="00AB74C5" w:rsidRPr="00A3726F" w:rsidRDefault="00C11ADA" w:rsidP="008152D2">
            <w:pPr>
              <w:pStyle w:val="Subtitle"/>
              <w:rPr>
                <w:lang w:val="de-DE"/>
              </w:rPr>
            </w:pPr>
            <w:r>
              <w:rPr>
                <w:lang w:val="de-DE"/>
              </w:rPr>
              <w:t>FULL STACK JAVASCRIPT DEVELOPER</w:t>
            </w:r>
          </w:p>
        </w:tc>
        <w:tc>
          <w:tcPr>
            <w:tcW w:w="999" w:type="dxa"/>
          </w:tcPr>
          <w:p w14:paraId="5EABA3A8" w14:textId="77777777" w:rsidR="00AB74C5" w:rsidRPr="00A3726F" w:rsidRDefault="00AB74C5" w:rsidP="008152D2">
            <w:pPr>
              <w:spacing w:before="360"/>
              <w:rPr>
                <w:color w:val="043D68"/>
                <w:lang w:val="de-DE"/>
              </w:rPr>
            </w:pPr>
          </w:p>
        </w:tc>
        <w:tc>
          <w:tcPr>
            <w:tcW w:w="3411" w:type="dxa"/>
          </w:tcPr>
          <w:p w14:paraId="79B24403" w14:textId="77777777" w:rsidR="00AB74C5" w:rsidRPr="00A3726F" w:rsidRDefault="00AB74C5" w:rsidP="008152D2">
            <w:pPr>
              <w:rPr>
                <w:color w:val="043D68"/>
                <w:szCs w:val="20"/>
                <w:lang w:val="de-DE"/>
              </w:rPr>
            </w:pPr>
          </w:p>
        </w:tc>
      </w:tr>
      <w:tr w:rsidR="00676B73" w:rsidRPr="002C4D08" w14:paraId="17E21DDA" w14:textId="77777777" w:rsidTr="008152D2">
        <w:trPr>
          <w:trHeight w:val="2340"/>
        </w:trPr>
        <w:tc>
          <w:tcPr>
            <w:tcW w:w="6532" w:type="dxa"/>
            <w:tcBorders>
              <w:top w:val="single" w:sz="4" w:space="0" w:color="043D68" w:themeColor="text2"/>
            </w:tcBorders>
          </w:tcPr>
          <w:p w14:paraId="5163AEFF" w14:textId="77777777" w:rsidR="00676B73" w:rsidRPr="00A3726F" w:rsidRDefault="00676B73" w:rsidP="008152D2">
            <w:pPr>
              <w:pStyle w:val="Subtitle"/>
              <w:rPr>
                <w:lang w:val="de-DE"/>
              </w:rPr>
            </w:pPr>
          </w:p>
          <w:p w14:paraId="783D5994" w14:textId="388C7838" w:rsidR="00676B73" w:rsidRPr="002C4D08" w:rsidRDefault="00C11ADA" w:rsidP="008152D2">
            <w:pPr>
              <w:pStyle w:val="Subtitle"/>
            </w:pPr>
            <w:r>
              <w:t>PROFESSIONAL SUMMARY</w:t>
            </w:r>
          </w:p>
          <w:p w14:paraId="64A28703" w14:textId="772EE698" w:rsidR="00676B73" w:rsidRPr="002C4D08" w:rsidRDefault="00C11ADA" w:rsidP="005F2F7F">
            <w:pPr>
              <w:jc w:val="both"/>
            </w:pPr>
            <w:r w:rsidRPr="00C11ADA">
              <w:t>Highly motivated Master's graduate in Applied Computer Science with extensive hands-on experience in web and iOS development. Proficient in modern web technologies such as React, Node.js, Express, and TypeScript, with a proven track record of enhancing user interfaces, integrating third-party applications, and optimizing data systems. Demonstrated ability to collaborate effectively in Agile environments and contribute to educational initiatives. Passionate about learning and driven to innovate, with a commitment to achieving excellence in every project.</w:t>
            </w:r>
          </w:p>
          <w:p w14:paraId="450FC773" w14:textId="77777777" w:rsidR="00676B73" w:rsidRDefault="00C11ADA" w:rsidP="008152D2">
            <w:pPr>
              <w:rPr>
                <w:i/>
                <w:iCs/>
                <w:color w:val="043D68"/>
              </w:rPr>
            </w:pPr>
            <w:r>
              <w:rPr>
                <w:noProof/>
                <w:lang w:val="en-AU" w:eastAsia="en-AU"/>
              </w:rPr>
              <mc:AlternateContent>
                <mc:Choice Requires="wps">
                  <w:drawing>
                    <wp:inline distT="0" distB="0" distL="0" distR="0" wp14:anchorId="521341AE" wp14:editId="47CB8D92">
                      <wp:extent cx="1609090" cy="0"/>
                      <wp:effectExtent l="0" t="0" r="0" b="0"/>
                      <wp:docPr id="1958194875" name="Straight Connector 1958194875"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0250AE" id="Straight Connector 1958194875"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7FB6990E" w14:textId="77777777" w:rsidR="00C11ADA" w:rsidRDefault="00C11ADA" w:rsidP="008152D2">
            <w:pPr>
              <w:rPr>
                <w:i/>
                <w:iCs/>
                <w:color w:val="043D68"/>
              </w:rPr>
            </w:pPr>
          </w:p>
          <w:p w14:paraId="4A3EE5FC" w14:textId="77777777" w:rsidR="00C11ADA" w:rsidRPr="00020BEB" w:rsidRDefault="00000000" w:rsidP="008152D2">
            <w:pPr>
              <w:pStyle w:val="Subtitle"/>
            </w:pPr>
            <w:sdt>
              <w:sdtPr>
                <w:id w:val="-1861115230"/>
                <w:placeholder>
                  <w:docPart w:val="F89C116784954F1192CF7B93B96A419C"/>
                </w:placeholder>
                <w:temporary/>
                <w:showingPlcHdr/>
                <w15:appearance w15:val="hidden"/>
              </w:sdtPr>
              <w:sdtContent>
                <w:r w:rsidR="00C11ADA" w:rsidRPr="00CF2BE7">
                  <w:t>Experience</w:t>
                </w:r>
              </w:sdtContent>
            </w:sdt>
          </w:p>
          <w:p w14:paraId="42528752" w14:textId="22E70421" w:rsidR="00C11ADA" w:rsidRPr="00F109E7" w:rsidRDefault="00F109E7" w:rsidP="008152D2">
            <w:pPr>
              <w:pStyle w:val="Heading2"/>
              <w:rPr>
                <w:b/>
                <w:bCs/>
              </w:rPr>
            </w:pPr>
            <w:r w:rsidRPr="00F109E7">
              <w:rPr>
                <w:b/>
                <w:bCs/>
              </w:rPr>
              <w:t>SOFTWARE DEVELOPER</w:t>
            </w:r>
            <w:r>
              <w:rPr>
                <w:b/>
                <w:bCs/>
              </w:rPr>
              <w:br/>
              <w:t>NORTHWEST MISSOURI STATE UNIVERSITY, MARYVILLE MO</w:t>
            </w:r>
          </w:p>
          <w:p w14:paraId="7A05FC33" w14:textId="71979000" w:rsidR="00C11ADA" w:rsidRPr="00AA51F5" w:rsidRDefault="00C11ADA" w:rsidP="008152D2">
            <w:pPr>
              <w:pStyle w:val="Heading2"/>
            </w:pPr>
            <w:r>
              <w:t>May 2023 – April 2024</w:t>
            </w:r>
          </w:p>
          <w:p w14:paraId="104208FC" w14:textId="77777777" w:rsidR="00C11ADA" w:rsidRDefault="00C11ADA" w:rsidP="005F2F7F">
            <w:pPr>
              <w:pStyle w:val="ListParagraph"/>
              <w:numPr>
                <w:ilvl w:val="0"/>
                <w:numId w:val="22"/>
              </w:numPr>
              <w:jc w:val="both"/>
            </w:pPr>
            <w:r w:rsidRPr="00C11ADA">
              <w:t>Revamped existing React UI components with modern web designs, enhancing visual appeal and functionality.</w:t>
            </w:r>
            <w:r>
              <w:t xml:space="preserve"> </w:t>
            </w:r>
            <w:r w:rsidRPr="00C11ADA">
              <w:t xml:space="preserve">Performed unit testing using Jest and React Testing Library, identifying bugs earlier. </w:t>
            </w:r>
          </w:p>
          <w:p w14:paraId="78739C54" w14:textId="77777777" w:rsidR="00C11ADA" w:rsidRDefault="00C11ADA" w:rsidP="005F2F7F">
            <w:pPr>
              <w:pStyle w:val="ListParagraph"/>
              <w:numPr>
                <w:ilvl w:val="0"/>
                <w:numId w:val="22"/>
              </w:numPr>
              <w:jc w:val="both"/>
            </w:pPr>
            <w:r w:rsidRPr="00C11ADA">
              <w:t xml:space="preserve">Integrated third-party payment applications into the university's application, streamlining payment processes and improving user experience. </w:t>
            </w:r>
          </w:p>
          <w:p w14:paraId="0E92B6A6" w14:textId="77777777" w:rsidR="00C11ADA" w:rsidRDefault="00C11ADA" w:rsidP="005F2F7F">
            <w:pPr>
              <w:pStyle w:val="ListParagraph"/>
              <w:numPr>
                <w:ilvl w:val="0"/>
                <w:numId w:val="22"/>
              </w:numPr>
              <w:jc w:val="both"/>
            </w:pPr>
            <w:r w:rsidRPr="00C11ADA">
              <w:t xml:space="preserve">Created and maintained APIs using Node.js and Express, efficiently handling SQL queries to retrieve and display data from MySQL databases on the frontend. </w:t>
            </w:r>
          </w:p>
          <w:p w14:paraId="52A93539" w14:textId="064134C9" w:rsidR="00C11ADA" w:rsidRDefault="00C11ADA" w:rsidP="005F2F7F">
            <w:pPr>
              <w:pStyle w:val="ListParagraph"/>
              <w:numPr>
                <w:ilvl w:val="0"/>
                <w:numId w:val="22"/>
              </w:numPr>
              <w:jc w:val="both"/>
            </w:pPr>
            <w:r w:rsidRPr="00C11ADA">
              <w:t>Utilized GitLab and Git workflows for efficient version control, ensuring smooth collaboration and code management throughout the development process.</w:t>
            </w:r>
          </w:p>
          <w:p w14:paraId="1FF21221" w14:textId="77777777" w:rsidR="00F109E7" w:rsidRDefault="00F109E7" w:rsidP="008152D2"/>
          <w:p w14:paraId="61784A42" w14:textId="59B65EE3" w:rsidR="00F109E7" w:rsidRPr="00F109E7" w:rsidRDefault="00F109E7" w:rsidP="008152D2">
            <w:pPr>
              <w:pStyle w:val="Heading1"/>
            </w:pPr>
            <w:r>
              <w:t>GRADUATE ASSISTANT – MOBILE COMPUTING IOS</w:t>
            </w:r>
            <w:r>
              <w:br/>
            </w:r>
            <w:r w:rsidRPr="00F109E7">
              <w:t>Northwest Missouri State University, Maryville MO</w:t>
            </w:r>
          </w:p>
          <w:p w14:paraId="666086BA" w14:textId="3C2B683A" w:rsidR="00F109E7" w:rsidRPr="00F109E7" w:rsidRDefault="00F109E7" w:rsidP="008152D2">
            <w:pPr>
              <w:pStyle w:val="Heading2"/>
              <w:rPr>
                <w:i/>
              </w:rPr>
            </w:pPr>
            <w:r>
              <w:t>December 2023 - APRIL 2024</w:t>
            </w:r>
          </w:p>
          <w:p w14:paraId="02ECA876" w14:textId="77777777" w:rsidR="00F109E7" w:rsidRDefault="00F109E7" w:rsidP="005F2F7F">
            <w:pPr>
              <w:pStyle w:val="ListParagraph"/>
              <w:numPr>
                <w:ilvl w:val="0"/>
                <w:numId w:val="25"/>
              </w:numPr>
              <w:jc w:val="both"/>
            </w:pPr>
            <w:r>
              <w:t>Assisted in teaching Mobile Computing IOS graduate course, supporting 80+ students through tutorials, lab sessions, and workshops.</w:t>
            </w:r>
          </w:p>
          <w:p w14:paraId="4C076DDD" w14:textId="77777777" w:rsidR="00F109E7" w:rsidRDefault="00F109E7" w:rsidP="005F2F7F">
            <w:pPr>
              <w:pStyle w:val="ListParagraph"/>
              <w:numPr>
                <w:ilvl w:val="0"/>
                <w:numId w:val="25"/>
              </w:numPr>
              <w:jc w:val="both"/>
            </w:pPr>
            <w:r>
              <w:t>Offered personalized assistance to students, addressing queries, clarifying concepts, and guiding them through assignments and projects.</w:t>
            </w:r>
          </w:p>
          <w:p w14:paraId="540E9D90" w14:textId="77777777" w:rsidR="00F109E7" w:rsidRDefault="00F109E7" w:rsidP="005F2F7F">
            <w:pPr>
              <w:pStyle w:val="ListParagraph"/>
              <w:numPr>
                <w:ilvl w:val="0"/>
                <w:numId w:val="25"/>
              </w:numPr>
              <w:jc w:val="both"/>
            </w:pPr>
            <w:r>
              <w:t>Contributed to the creation of course materials, including assignments, quizzes, and additional resources.</w:t>
            </w:r>
          </w:p>
          <w:p w14:paraId="01CB077B" w14:textId="77777777" w:rsidR="00C11ADA" w:rsidRDefault="00F109E7" w:rsidP="005F2F7F">
            <w:pPr>
              <w:pStyle w:val="ListParagraph"/>
              <w:numPr>
                <w:ilvl w:val="0"/>
                <w:numId w:val="25"/>
              </w:numPr>
              <w:jc w:val="both"/>
            </w:pPr>
            <w:r>
              <w:t>Collaborated with faculty to enhance course delivery methods and optimize student learning experiences.</w:t>
            </w:r>
          </w:p>
          <w:p w14:paraId="4A226EDB" w14:textId="6B6E7311" w:rsidR="008E3211" w:rsidRPr="00F109E7" w:rsidRDefault="008E3211" w:rsidP="008E3211"/>
        </w:tc>
        <w:tc>
          <w:tcPr>
            <w:tcW w:w="999" w:type="dxa"/>
            <w:vMerge w:val="restart"/>
          </w:tcPr>
          <w:p w14:paraId="2603AF90" w14:textId="77777777" w:rsidR="00676B73" w:rsidRPr="002C4D08" w:rsidRDefault="00676B73" w:rsidP="008152D2">
            <w:pPr>
              <w:spacing w:before="360"/>
              <w:rPr>
                <w:color w:val="043D68"/>
              </w:rPr>
            </w:pPr>
          </w:p>
        </w:tc>
        <w:tc>
          <w:tcPr>
            <w:tcW w:w="3411" w:type="dxa"/>
          </w:tcPr>
          <w:p w14:paraId="7672DF48" w14:textId="77777777" w:rsidR="00676B73" w:rsidRDefault="00676B73" w:rsidP="008152D2">
            <w:pPr>
              <w:pStyle w:val="Subtitle"/>
            </w:pPr>
          </w:p>
          <w:p w14:paraId="2FECC14C" w14:textId="77777777" w:rsidR="00676B73" w:rsidRDefault="00000000" w:rsidP="008152D2">
            <w:pPr>
              <w:pStyle w:val="Subtitle"/>
            </w:pPr>
            <w:sdt>
              <w:sdtPr>
                <w:id w:val="-1704474398"/>
                <w:placeholder>
                  <w:docPart w:val="610E61F6B75A43E8A71156CCCBD157C0"/>
                </w:placeholder>
                <w:showingPlcHdr/>
                <w15:appearance w15:val="hidden"/>
              </w:sdtPr>
              <w:sdtContent>
                <w:r w:rsidR="00676B73" w:rsidRPr="001540E8">
                  <w:t>Contact</w:t>
                </w:r>
              </w:sdtContent>
            </w:sdt>
          </w:p>
          <w:p w14:paraId="28C04911" w14:textId="7567DC8C" w:rsidR="00676B73" w:rsidRPr="0099108A" w:rsidRDefault="00C11ADA" w:rsidP="008152D2">
            <w:pPr>
              <w:pStyle w:val="Heading3"/>
              <w:numPr>
                <w:ilvl w:val="0"/>
                <w:numId w:val="23"/>
              </w:numPr>
            </w:pPr>
            <w:r>
              <w:t>kopparthi.dinesh42224@gmail.com</w:t>
            </w:r>
          </w:p>
          <w:p w14:paraId="73BFDD73" w14:textId="4179A163" w:rsidR="0099108A" w:rsidRPr="0099108A" w:rsidRDefault="00C11ADA" w:rsidP="008152D2">
            <w:pPr>
              <w:pStyle w:val="Heading3"/>
              <w:numPr>
                <w:ilvl w:val="0"/>
                <w:numId w:val="23"/>
              </w:numPr>
            </w:pPr>
            <w:r>
              <w:t>(660) 541-3135</w:t>
            </w:r>
          </w:p>
          <w:p w14:paraId="759F4442" w14:textId="311ACFB2" w:rsidR="002A2BC9" w:rsidRDefault="00C11ADA" w:rsidP="002A2BC9">
            <w:pPr>
              <w:pStyle w:val="Heading3"/>
              <w:numPr>
                <w:ilvl w:val="0"/>
                <w:numId w:val="23"/>
              </w:numPr>
              <w:rPr>
                <w:lang w:val="en-IN"/>
              </w:rPr>
            </w:pPr>
            <w:r w:rsidRPr="002A2BC9">
              <w:rPr>
                <w:lang w:val="en-IN"/>
              </w:rPr>
              <w:t>1115 N College Dr Apt – 75 Maryville MO – 64468</w:t>
            </w:r>
          </w:p>
          <w:p w14:paraId="38ADB421" w14:textId="6ACFE3FF" w:rsidR="007F27E3" w:rsidRPr="00681BC1" w:rsidRDefault="00000000" w:rsidP="007F27E3">
            <w:pPr>
              <w:pStyle w:val="ListParagraph"/>
              <w:numPr>
                <w:ilvl w:val="0"/>
                <w:numId w:val="23"/>
              </w:numPr>
              <w:rPr>
                <w:rStyle w:val="Hyperlink"/>
                <w:color w:val="043D68" w:themeColor="text2"/>
                <w:u w:val="none"/>
                <w:lang w:val="en-IN"/>
              </w:rPr>
            </w:pPr>
            <w:hyperlink r:id="rId11" w:history="1">
              <w:r w:rsidR="007F27E3" w:rsidRPr="007F27E3">
                <w:rPr>
                  <w:rStyle w:val="Hyperlink"/>
                  <w:lang w:val="en-IN"/>
                </w:rPr>
                <w:t>LinkedIn</w:t>
              </w:r>
            </w:hyperlink>
          </w:p>
          <w:p w14:paraId="4BA9BB48" w14:textId="29261C7F" w:rsidR="00681BC1" w:rsidRPr="007F27E3" w:rsidRDefault="00467E3E" w:rsidP="007F27E3">
            <w:pPr>
              <w:pStyle w:val="ListParagraph"/>
              <w:numPr>
                <w:ilvl w:val="0"/>
                <w:numId w:val="23"/>
              </w:numPr>
              <w:rPr>
                <w:lang w:val="en-IN"/>
              </w:rPr>
            </w:pPr>
            <w:hyperlink r:id="rId12" w:history="1">
              <w:r w:rsidR="00681BC1" w:rsidRPr="00467E3E">
                <w:rPr>
                  <w:rStyle w:val="Hyperlink"/>
                </w:rPr>
                <w:t>Digital Portfolio</w:t>
              </w:r>
            </w:hyperlink>
          </w:p>
          <w:p w14:paraId="1E007567" w14:textId="341F307A" w:rsidR="002A2BC9" w:rsidRDefault="00000000" w:rsidP="002A2BC9">
            <w:pPr>
              <w:pStyle w:val="ListParagraph"/>
              <w:numPr>
                <w:ilvl w:val="0"/>
                <w:numId w:val="23"/>
              </w:numPr>
              <w:rPr>
                <w:lang w:val="en-IN"/>
              </w:rPr>
            </w:pPr>
            <w:hyperlink r:id="rId13" w:history="1">
              <w:r w:rsidR="002A2BC9" w:rsidRPr="002A2BC9">
                <w:rPr>
                  <w:rStyle w:val="Hyperlink"/>
                  <w:lang w:val="en-IN"/>
                </w:rPr>
                <w:t>GitHub</w:t>
              </w:r>
            </w:hyperlink>
          </w:p>
          <w:p w14:paraId="502F6DEC" w14:textId="77777777" w:rsidR="00C11ADA" w:rsidRDefault="00C11ADA" w:rsidP="008152D2">
            <w:pPr>
              <w:rPr>
                <w:lang w:val="it-IT"/>
              </w:rPr>
            </w:pPr>
            <w:r>
              <w:rPr>
                <w:noProof/>
                <w:lang w:val="en-AU" w:eastAsia="en-AU"/>
              </w:rPr>
              <mc:AlternateContent>
                <mc:Choice Requires="wps">
                  <w:drawing>
                    <wp:inline distT="0" distB="0" distL="0" distR="0" wp14:anchorId="4E5ECAA7" wp14:editId="259147D4">
                      <wp:extent cx="1609090" cy="0"/>
                      <wp:effectExtent l="0" t="0" r="0" b="0"/>
                      <wp:docPr id="228802736" name="Straight Connector 228802736"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C5B4B40" id="Straight Connector 228802736"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344A8909" w14:textId="1F430D28" w:rsidR="00C11ADA" w:rsidRPr="00351FDF" w:rsidRDefault="00000000" w:rsidP="008152D2">
            <w:pPr>
              <w:pStyle w:val="Subtitle"/>
            </w:pPr>
            <w:sdt>
              <w:sdtPr>
                <w:id w:val="-352492757"/>
                <w:placeholder>
                  <w:docPart w:val="16A0B70DF070460ABCCEEF6D719824D6"/>
                </w:placeholder>
                <w:temporary/>
                <w:showingPlcHdr/>
                <w15:appearance w15:val="hidden"/>
              </w:sdtPr>
              <w:sdtContent>
                <w:r w:rsidR="00C11ADA" w:rsidRPr="00351FDF">
                  <w:t>EDUCATION</w:t>
                </w:r>
              </w:sdtContent>
            </w:sdt>
          </w:p>
          <w:p w14:paraId="2A77E6A7" w14:textId="77777777" w:rsidR="00C11ADA" w:rsidRPr="009B4B3C" w:rsidRDefault="00C11ADA" w:rsidP="008152D2"/>
          <w:p w14:paraId="14513293" w14:textId="33A1500D" w:rsidR="00C11ADA" w:rsidRDefault="00C11ADA" w:rsidP="005F2F7F">
            <w:pPr>
              <w:pStyle w:val="ListParagraph"/>
              <w:numPr>
                <w:ilvl w:val="0"/>
                <w:numId w:val="24"/>
              </w:numPr>
            </w:pPr>
            <w:r>
              <w:t>Northwest Missouri State University, 2024</w:t>
            </w:r>
            <w:r>
              <w:br/>
              <w:t>Masters in Applied Computer Science</w:t>
            </w:r>
            <w:r w:rsidR="005F2F7F">
              <w:t>.</w:t>
            </w:r>
          </w:p>
          <w:p w14:paraId="778DC8B9" w14:textId="522D82E2" w:rsidR="00F109E7" w:rsidRDefault="00F109E7" w:rsidP="008152D2">
            <w:r>
              <w:rPr>
                <w:noProof/>
                <w:lang w:val="en-AU" w:eastAsia="en-AU"/>
              </w:rPr>
              <mc:AlternateContent>
                <mc:Choice Requires="wps">
                  <w:drawing>
                    <wp:inline distT="0" distB="0" distL="0" distR="0" wp14:anchorId="3703007A" wp14:editId="09362323">
                      <wp:extent cx="1609090" cy="0"/>
                      <wp:effectExtent l="0" t="0" r="0" b="0"/>
                      <wp:docPr id="1473082442" name="Straight Connector 147308244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7D5A7F" id="Straight Connector 1473082442"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4DAA3F67" w14:textId="77777777" w:rsidR="00F109E7" w:rsidRPr="00351FDF" w:rsidRDefault="00F109E7" w:rsidP="008152D2"/>
          <w:p w14:paraId="2ABC273C" w14:textId="185FB9B3" w:rsidR="00F11AE1" w:rsidRDefault="00F11AE1" w:rsidP="008152D2">
            <w:pPr>
              <w:rPr>
                <w:b/>
                <w:bCs/>
                <w:sz w:val="24"/>
              </w:rPr>
            </w:pPr>
            <w:r>
              <w:rPr>
                <w:b/>
                <w:bCs/>
                <w:sz w:val="24"/>
              </w:rPr>
              <w:t>TECHNICAL SKILLS</w:t>
            </w:r>
          </w:p>
          <w:p w14:paraId="2BACFA95" w14:textId="77777777" w:rsidR="00F11AE1" w:rsidRDefault="00F11AE1" w:rsidP="008152D2">
            <w:pPr>
              <w:rPr>
                <w:lang w:val="it-IT"/>
              </w:rPr>
            </w:pPr>
          </w:p>
          <w:p w14:paraId="499308EF" w14:textId="77777777" w:rsidR="00F11AE1" w:rsidRPr="00F11AE1" w:rsidRDefault="00F11AE1" w:rsidP="008152D2">
            <w:pPr>
              <w:rPr>
                <w:sz w:val="22"/>
                <w:szCs w:val="22"/>
                <w:u w:val="single"/>
                <w:lang w:val="it-IT"/>
              </w:rPr>
            </w:pPr>
            <w:r w:rsidRPr="00F11AE1">
              <w:rPr>
                <w:sz w:val="22"/>
                <w:szCs w:val="22"/>
                <w:u w:val="single"/>
                <w:lang w:val="it-IT"/>
              </w:rPr>
              <w:t>Programming Language:</w:t>
            </w:r>
          </w:p>
          <w:p w14:paraId="239441C1" w14:textId="4C6B406A" w:rsidR="00F11AE1" w:rsidRPr="002A2BC9" w:rsidRDefault="00F11AE1" w:rsidP="008152D2">
            <w:pPr>
              <w:pStyle w:val="ListParagraph"/>
              <w:numPr>
                <w:ilvl w:val="0"/>
                <w:numId w:val="30"/>
              </w:numPr>
              <w:rPr>
                <w:lang w:val="en-IN"/>
              </w:rPr>
            </w:pPr>
            <w:r w:rsidRPr="002A2BC9">
              <w:rPr>
                <w:lang w:val="en-IN"/>
              </w:rPr>
              <w:t>JavaScript, TypeScript, Python, Java, Swift, Groovy</w:t>
            </w:r>
          </w:p>
          <w:p w14:paraId="6BF83CC7" w14:textId="77777777" w:rsidR="00F11AE1" w:rsidRPr="00F11AE1" w:rsidRDefault="00F11AE1" w:rsidP="008152D2">
            <w:pPr>
              <w:rPr>
                <w:sz w:val="22"/>
                <w:szCs w:val="22"/>
                <w:u w:val="single"/>
                <w:lang w:val="it-IT"/>
              </w:rPr>
            </w:pPr>
            <w:r w:rsidRPr="00F11AE1">
              <w:rPr>
                <w:sz w:val="22"/>
                <w:szCs w:val="22"/>
                <w:u w:val="single"/>
                <w:lang w:val="it-IT"/>
              </w:rPr>
              <w:t>Databases:</w:t>
            </w:r>
          </w:p>
          <w:p w14:paraId="15643BA2" w14:textId="61AAAE94" w:rsidR="00F11AE1" w:rsidRDefault="00F11AE1" w:rsidP="008152D2">
            <w:pPr>
              <w:pStyle w:val="ListParagraph"/>
              <w:numPr>
                <w:ilvl w:val="0"/>
                <w:numId w:val="30"/>
              </w:numPr>
              <w:rPr>
                <w:lang w:val="it-IT"/>
              </w:rPr>
            </w:pPr>
            <w:r w:rsidRPr="00F11AE1">
              <w:rPr>
                <w:lang w:val="it-IT"/>
              </w:rPr>
              <w:t>MonogDB, PostgreSQL, MySQL, Firebase</w:t>
            </w:r>
          </w:p>
          <w:p w14:paraId="2B101EA4" w14:textId="118F35F1" w:rsidR="00F11AE1" w:rsidRPr="00F11AE1" w:rsidRDefault="00F11AE1" w:rsidP="008152D2">
            <w:pPr>
              <w:rPr>
                <w:sz w:val="22"/>
                <w:szCs w:val="22"/>
                <w:u w:val="single"/>
                <w:lang w:val="it-IT"/>
              </w:rPr>
            </w:pPr>
            <w:r>
              <w:rPr>
                <w:sz w:val="22"/>
                <w:szCs w:val="22"/>
                <w:u w:val="single"/>
                <w:lang w:val="it-IT"/>
              </w:rPr>
              <w:t>Web Development</w:t>
            </w:r>
            <w:r w:rsidRPr="00F11AE1">
              <w:rPr>
                <w:sz w:val="22"/>
                <w:szCs w:val="22"/>
                <w:u w:val="single"/>
                <w:lang w:val="it-IT"/>
              </w:rPr>
              <w:t>:</w:t>
            </w:r>
          </w:p>
          <w:p w14:paraId="2474384C" w14:textId="1964407D" w:rsidR="00F11AE1" w:rsidRPr="002A2BC9" w:rsidRDefault="00F11AE1" w:rsidP="008152D2">
            <w:pPr>
              <w:pStyle w:val="ListParagraph"/>
              <w:numPr>
                <w:ilvl w:val="0"/>
                <w:numId w:val="30"/>
              </w:numPr>
              <w:rPr>
                <w:lang w:val="en-IN"/>
              </w:rPr>
            </w:pPr>
            <w:r w:rsidRPr="002A2BC9">
              <w:rPr>
                <w:lang w:val="en-IN"/>
              </w:rPr>
              <w:t>React, Node.js, Express.js, HTML, CSS, JSX, EJS, Webpack, Babel</w:t>
            </w:r>
          </w:p>
          <w:p w14:paraId="30CAF6F6" w14:textId="25C93B7F" w:rsidR="008152D2" w:rsidRPr="00F11AE1" w:rsidRDefault="008152D2" w:rsidP="008152D2">
            <w:pPr>
              <w:rPr>
                <w:sz w:val="22"/>
                <w:szCs w:val="22"/>
                <w:u w:val="single"/>
                <w:lang w:val="it-IT"/>
              </w:rPr>
            </w:pPr>
            <w:r>
              <w:rPr>
                <w:sz w:val="22"/>
                <w:szCs w:val="22"/>
                <w:u w:val="single"/>
                <w:lang w:val="it-IT"/>
              </w:rPr>
              <w:t>Mobile Development</w:t>
            </w:r>
            <w:r w:rsidRPr="00F11AE1">
              <w:rPr>
                <w:sz w:val="22"/>
                <w:szCs w:val="22"/>
                <w:u w:val="single"/>
                <w:lang w:val="it-IT"/>
              </w:rPr>
              <w:t>:</w:t>
            </w:r>
          </w:p>
          <w:p w14:paraId="75710997" w14:textId="4B8FEC7B" w:rsidR="008152D2" w:rsidRDefault="008152D2" w:rsidP="008152D2">
            <w:pPr>
              <w:pStyle w:val="ListParagraph"/>
              <w:numPr>
                <w:ilvl w:val="0"/>
                <w:numId w:val="30"/>
              </w:numPr>
              <w:rPr>
                <w:lang w:val="it-IT"/>
              </w:rPr>
            </w:pPr>
            <w:r>
              <w:rPr>
                <w:lang w:val="it-IT"/>
              </w:rPr>
              <w:t>Swift, SwiftUI, React Native</w:t>
            </w:r>
          </w:p>
          <w:p w14:paraId="2A98197E" w14:textId="57D4084A" w:rsidR="008152D2" w:rsidRDefault="008152D2" w:rsidP="008152D2">
            <w:pPr>
              <w:rPr>
                <w:sz w:val="22"/>
                <w:szCs w:val="22"/>
                <w:u w:val="single"/>
                <w:lang w:val="it-IT"/>
              </w:rPr>
            </w:pPr>
            <w:r>
              <w:rPr>
                <w:sz w:val="22"/>
                <w:szCs w:val="22"/>
                <w:u w:val="single"/>
                <w:lang w:val="it-IT"/>
              </w:rPr>
              <w:t>Big Data:</w:t>
            </w:r>
          </w:p>
          <w:p w14:paraId="776A080D" w14:textId="4A3A419A" w:rsidR="008152D2" w:rsidRDefault="008152D2" w:rsidP="008152D2">
            <w:pPr>
              <w:pStyle w:val="ListParagraph"/>
              <w:numPr>
                <w:ilvl w:val="0"/>
                <w:numId w:val="30"/>
              </w:numPr>
              <w:rPr>
                <w:lang w:val="it-IT"/>
              </w:rPr>
            </w:pPr>
            <w:r>
              <w:rPr>
                <w:lang w:val="it-IT"/>
              </w:rPr>
              <w:t>Hadoop, Kafka, PySpark</w:t>
            </w:r>
          </w:p>
          <w:p w14:paraId="36B507E5" w14:textId="77777777" w:rsidR="008152D2" w:rsidRDefault="008152D2" w:rsidP="008152D2">
            <w:pPr>
              <w:rPr>
                <w:sz w:val="22"/>
                <w:szCs w:val="22"/>
                <w:u w:val="single"/>
                <w:lang w:val="it-IT"/>
              </w:rPr>
            </w:pPr>
            <w:r>
              <w:rPr>
                <w:sz w:val="22"/>
                <w:szCs w:val="22"/>
                <w:u w:val="single"/>
                <w:lang w:val="it-IT"/>
              </w:rPr>
              <w:t>Unit Testing:</w:t>
            </w:r>
          </w:p>
          <w:p w14:paraId="6DDF81E9" w14:textId="77777777" w:rsidR="00F11AE1" w:rsidRDefault="008152D2" w:rsidP="008E3211">
            <w:pPr>
              <w:pStyle w:val="ListParagraph"/>
              <w:numPr>
                <w:ilvl w:val="0"/>
                <w:numId w:val="30"/>
              </w:numPr>
              <w:rPr>
                <w:szCs w:val="20"/>
                <w:lang w:val="en-IN"/>
              </w:rPr>
            </w:pPr>
            <w:r w:rsidRPr="002A2BC9">
              <w:rPr>
                <w:szCs w:val="20"/>
                <w:lang w:val="en-IN"/>
              </w:rPr>
              <w:t>Jest, React Testing Library, Mocha, Chai</w:t>
            </w:r>
          </w:p>
          <w:p w14:paraId="43558431" w14:textId="77777777" w:rsidR="00E65C50" w:rsidRPr="008152D2" w:rsidRDefault="00E65C50" w:rsidP="00E65C50">
            <w:pPr>
              <w:rPr>
                <w:sz w:val="22"/>
                <w:szCs w:val="22"/>
                <w:u w:val="single"/>
                <w:lang w:val="it-IT"/>
              </w:rPr>
            </w:pPr>
            <w:r w:rsidRPr="008152D2">
              <w:rPr>
                <w:sz w:val="22"/>
                <w:szCs w:val="22"/>
                <w:u w:val="single"/>
                <w:lang w:val="it-IT"/>
              </w:rPr>
              <w:t>GeoSpatial Tools:</w:t>
            </w:r>
          </w:p>
          <w:p w14:paraId="42BD36CC" w14:textId="77777777" w:rsidR="00E65C50" w:rsidRPr="008152D2" w:rsidRDefault="00E65C50" w:rsidP="00E65C50">
            <w:pPr>
              <w:pStyle w:val="ListParagraph"/>
              <w:numPr>
                <w:ilvl w:val="0"/>
                <w:numId w:val="30"/>
              </w:numPr>
              <w:rPr>
                <w:lang w:val="it-IT"/>
              </w:rPr>
            </w:pPr>
            <w:r w:rsidRPr="008152D2">
              <w:rPr>
                <w:lang w:val="it-IT"/>
              </w:rPr>
              <w:t>Leaflet, GeoJSON, QGIS, ArcGIS</w:t>
            </w:r>
          </w:p>
          <w:p w14:paraId="11C6E82D" w14:textId="77777777" w:rsidR="007F27E3" w:rsidRPr="008152D2" w:rsidRDefault="007F27E3" w:rsidP="007F27E3">
            <w:pPr>
              <w:rPr>
                <w:sz w:val="22"/>
                <w:szCs w:val="22"/>
                <w:u w:val="single"/>
                <w:lang w:val="it-IT"/>
              </w:rPr>
            </w:pPr>
            <w:r w:rsidRPr="008152D2">
              <w:rPr>
                <w:sz w:val="22"/>
                <w:szCs w:val="22"/>
                <w:u w:val="single"/>
                <w:lang w:val="it-IT"/>
              </w:rPr>
              <w:t>Version Control, Project Control:</w:t>
            </w:r>
          </w:p>
          <w:p w14:paraId="16C5CBA9" w14:textId="77777777" w:rsidR="007F27E3" w:rsidRPr="008152D2" w:rsidRDefault="007F27E3" w:rsidP="007F27E3">
            <w:pPr>
              <w:pStyle w:val="ListParagraph"/>
              <w:numPr>
                <w:ilvl w:val="0"/>
                <w:numId w:val="30"/>
              </w:numPr>
              <w:rPr>
                <w:lang w:val="it-IT"/>
              </w:rPr>
            </w:pPr>
            <w:r w:rsidRPr="008152D2">
              <w:rPr>
                <w:lang w:val="it-IT"/>
              </w:rPr>
              <w:t>GitHub, GitLab, Bitbucket, JIRA, Confluence</w:t>
            </w:r>
          </w:p>
          <w:p w14:paraId="5C3928E1" w14:textId="320B3686" w:rsidR="00E65C50" w:rsidRPr="00E65C50" w:rsidRDefault="00E65C50" w:rsidP="00E65C50">
            <w:pPr>
              <w:rPr>
                <w:szCs w:val="20"/>
                <w:lang w:val="en-IN"/>
              </w:rPr>
            </w:pPr>
          </w:p>
        </w:tc>
      </w:tr>
      <w:tr w:rsidR="00676B73" w:rsidRPr="002C4D08" w14:paraId="2F0F1A7B" w14:textId="77777777" w:rsidTr="008E3211">
        <w:trPr>
          <w:trHeight w:val="12670"/>
        </w:trPr>
        <w:tc>
          <w:tcPr>
            <w:tcW w:w="6532" w:type="dxa"/>
          </w:tcPr>
          <w:p w14:paraId="19D338B1" w14:textId="291606B1" w:rsidR="00AA51F5" w:rsidRDefault="00F109E7" w:rsidP="008152D2">
            <w:pPr>
              <w:pStyle w:val="Heading1"/>
            </w:pPr>
            <w:r>
              <w:lastRenderedPageBreak/>
              <w:t>ASSISTANT SYSTEM ENGINEER</w:t>
            </w:r>
            <w:r>
              <w:br/>
            </w:r>
            <w:r w:rsidRPr="00F109E7">
              <w:t>Tata Consultancy Services, Hyderabad India</w:t>
            </w:r>
          </w:p>
          <w:p w14:paraId="4D8161F5" w14:textId="5C8B7C6B" w:rsidR="00F109E7" w:rsidRPr="00F109E7" w:rsidRDefault="00F109E7" w:rsidP="008152D2">
            <w:r>
              <w:t>November 2021 – November 2022</w:t>
            </w:r>
          </w:p>
          <w:p w14:paraId="17D07165" w14:textId="77777777" w:rsidR="00F11AE1" w:rsidRDefault="00F11AE1" w:rsidP="005F2F7F">
            <w:pPr>
              <w:pStyle w:val="ListParagraph"/>
              <w:numPr>
                <w:ilvl w:val="0"/>
                <w:numId w:val="26"/>
              </w:numPr>
              <w:jc w:val="both"/>
            </w:pPr>
            <w:r>
              <w:t>Actively contributed to Sanlam Corporate's transition from Waterfall to Agile methodologies, assisting in the division of core applications into manageable clusters and participating in Agile ceremonies such as sprint planning and retrospectives.</w:t>
            </w:r>
          </w:p>
          <w:p w14:paraId="329AF60D" w14:textId="77777777" w:rsidR="00F11AE1" w:rsidRDefault="00F11AE1" w:rsidP="005F2F7F">
            <w:pPr>
              <w:pStyle w:val="ListParagraph"/>
              <w:numPr>
                <w:ilvl w:val="0"/>
                <w:numId w:val="26"/>
              </w:numPr>
              <w:jc w:val="both"/>
            </w:pPr>
            <w:r>
              <w:t>Collaborated with senior developers to implement secure authentication mechanisms using JWT tokens, enhancing the application's security posture.</w:t>
            </w:r>
          </w:p>
          <w:p w14:paraId="7DDE19B3" w14:textId="77777777" w:rsidR="00F11AE1" w:rsidRDefault="00F11AE1" w:rsidP="005F2F7F">
            <w:pPr>
              <w:pStyle w:val="ListParagraph"/>
              <w:numPr>
                <w:ilvl w:val="0"/>
                <w:numId w:val="26"/>
              </w:numPr>
              <w:jc w:val="both"/>
            </w:pPr>
            <w:r>
              <w:t>Utilized React and TypeScript to create dynamic UI components, employing JSX for efficient rendering and React Router for seamless navigation.</w:t>
            </w:r>
          </w:p>
          <w:p w14:paraId="4C8CE515" w14:textId="77777777" w:rsidR="00F11AE1" w:rsidRDefault="00F11AE1" w:rsidP="005F2F7F">
            <w:pPr>
              <w:pStyle w:val="ListParagraph"/>
              <w:numPr>
                <w:ilvl w:val="0"/>
                <w:numId w:val="26"/>
              </w:numPr>
              <w:jc w:val="both"/>
            </w:pPr>
            <w:r>
              <w:t xml:space="preserve">Implemented HTML and CSS to ensure responsive and visually appealing interfaces. Configured Webpack and Babel for optimized bundling and </w:t>
            </w:r>
            <w:proofErr w:type="spellStart"/>
            <w:r>
              <w:t>transpilation</w:t>
            </w:r>
            <w:proofErr w:type="spellEnd"/>
            <w:r>
              <w:t>.</w:t>
            </w:r>
          </w:p>
          <w:p w14:paraId="543D369C" w14:textId="77777777" w:rsidR="00F11AE1" w:rsidRDefault="00F11AE1" w:rsidP="005F2F7F">
            <w:pPr>
              <w:pStyle w:val="ListParagraph"/>
              <w:numPr>
                <w:ilvl w:val="0"/>
                <w:numId w:val="26"/>
              </w:numPr>
              <w:jc w:val="both"/>
            </w:pPr>
            <w:r>
              <w:t>Built robust back-end APIs using Express and Node.js, ensuring seamless integration with front-end components for cohesive application functionality.</w:t>
            </w:r>
          </w:p>
          <w:p w14:paraId="4B64F2A9" w14:textId="77777777" w:rsidR="00F11AE1" w:rsidRDefault="00F11AE1" w:rsidP="005F2F7F">
            <w:pPr>
              <w:pStyle w:val="ListParagraph"/>
              <w:numPr>
                <w:ilvl w:val="0"/>
                <w:numId w:val="26"/>
              </w:numPr>
              <w:jc w:val="both"/>
            </w:pPr>
            <w:r>
              <w:t>Performed rigorous unit testing with Jest on the front end to ensure code quality and reliability. Conducted rigorous unit testing with Mocha and Chai to ensure backend code quality and reliability.</w:t>
            </w:r>
          </w:p>
          <w:p w14:paraId="5018DFBB" w14:textId="3DE79A1F" w:rsidR="00351FDF" w:rsidRPr="00F11AE1" w:rsidRDefault="00F11AE1" w:rsidP="005F2F7F">
            <w:pPr>
              <w:pStyle w:val="ListParagraph"/>
              <w:numPr>
                <w:ilvl w:val="0"/>
                <w:numId w:val="26"/>
              </w:numPr>
              <w:jc w:val="both"/>
            </w:pPr>
            <w:r>
              <w:t>Spearheaded the integration of multiple task manager applications through automated emails and APIs, leveraging client-side technologies and Node.js to automate workflows. Earned client appreciation for significantly improving operational efficiency</w:t>
            </w:r>
          </w:p>
          <w:p w14:paraId="2D97BCF6" w14:textId="77777777" w:rsidR="00351FDF" w:rsidRDefault="00351FDF" w:rsidP="008152D2"/>
          <w:p w14:paraId="3138FDD0" w14:textId="356A9276" w:rsidR="00351FDF" w:rsidRPr="00020BEB" w:rsidRDefault="00F11AE1" w:rsidP="008152D2">
            <w:pPr>
              <w:pStyle w:val="Heading1"/>
            </w:pPr>
            <w:r>
              <w:t>GIS DEVELOPER</w:t>
            </w:r>
            <w:r w:rsidR="00FF3E75">
              <w:br/>
              <w:t>NETENRICH</w:t>
            </w:r>
            <w:r w:rsidR="00C87CCC">
              <w:t xml:space="preserve"> TECHNOLOGIES</w:t>
            </w:r>
            <w:r w:rsidR="00F87C75">
              <w:t xml:space="preserve"> PVT. LTD</w:t>
            </w:r>
            <w:r w:rsidR="00826C00">
              <w:t>, INDIA</w:t>
            </w:r>
          </w:p>
          <w:p w14:paraId="726DE33C" w14:textId="49ACD326" w:rsidR="00351FDF" w:rsidRPr="00020BEB" w:rsidRDefault="00F11AE1" w:rsidP="008152D2">
            <w:pPr>
              <w:pStyle w:val="Heading2"/>
              <w:rPr>
                <w:i/>
              </w:rPr>
            </w:pPr>
            <w:r>
              <w:t>August 2020</w:t>
            </w:r>
            <w:r w:rsidR="00351FDF">
              <w:t xml:space="preserve"> </w:t>
            </w:r>
            <w:r>
              <w:t>- September 2021</w:t>
            </w:r>
          </w:p>
          <w:p w14:paraId="15B34246" w14:textId="77777777" w:rsidR="00F11AE1" w:rsidRPr="00F11AE1" w:rsidRDefault="00F11AE1" w:rsidP="005F2F7F">
            <w:pPr>
              <w:pStyle w:val="ListParagraph"/>
              <w:numPr>
                <w:ilvl w:val="0"/>
                <w:numId w:val="27"/>
              </w:numPr>
              <w:jc w:val="both"/>
              <w:rPr>
                <w:color w:val="043D68"/>
              </w:rPr>
            </w:pPr>
            <w:r w:rsidRPr="00F11AE1">
              <w:rPr>
                <w:color w:val="043D68"/>
              </w:rPr>
              <w:t>Implemented and customized interactive maps using React.js and Leaflet, enabling dynamic data visualization and user interaction with geospatial data.</w:t>
            </w:r>
          </w:p>
          <w:p w14:paraId="19024715" w14:textId="77777777" w:rsidR="00F11AE1" w:rsidRPr="00F11AE1" w:rsidRDefault="00F11AE1" w:rsidP="005F2F7F">
            <w:pPr>
              <w:pStyle w:val="ListParagraph"/>
              <w:numPr>
                <w:ilvl w:val="0"/>
                <w:numId w:val="27"/>
              </w:numPr>
              <w:jc w:val="both"/>
              <w:rPr>
                <w:color w:val="043D68"/>
              </w:rPr>
            </w:pPr>
            <w:r w:rsidRPr="00F11AE1">
              <w:rPr>
                <w:color w:val="043D68"/>
              </w:rPr>
              <w:t xml:space="preserve">Utilized MongoDB for storing and querying </w:t>
            </w:r>
            <w:proofErr w:type="spellStart"/>
            <w:r w:rsidRPr="00F11AE1">
              <w:rPr>
                <w:color w:val="043D68"/>
              </w:rPr>
              <w:t>GeoJSON</w:t>
            </w:r>
            <w:proofErr w:type="spellEnd"/>
            <w:r w:rsidRPr="00F11AE1">
              <w:rPr>
                <w:color w:val="043D68"/>
              </w:rPr>
              <w:t xml:space="preserve"> data, leveraging geospatial indexing to enhance data retrieval performance for location-based applications.</w:t>
            </w:r>
          </w:p>
          <w:p w14:paraId="076DA755" w14:textId="77777777" w:rsidR="00F11AE1" w:rsidRPr="00F11AE1" w:rsidRDefault="00F11AE1" w:rsidP="005F2F7F">
            <w:pPr>
              <w:pStyle w:val="ListParagraph"/>
              <w:numPr>
                <w:ilvl w:val="0"/>
                <w:numId w:val="27"/>
              </w:numPr>
              <w:jc w:val="both"/>
              <w:rPr>
                <w:color w:val="043D68"/>
              </w:rPr>
            </w:pPr>
            <w:r w:rsidRPr="00F11AE1">
              <w:rPr>
                <w:color w:val="043D68"/>
              </w:rPr>
              <w:t>Assisted in developing RESTful APIs with Express.js and Node.js for handling geospatial data operations, including CRUD functions and spatial queries.</w:t>
            </w:r>
          </w:p>
          <w:p w14:paraId="7CB36A5B" w14:textId="14B90BEC" w:rsidR="00351FDF" w:rsidRPr="00F11AE1" w:rsidRDefault="00F11AE1" w:rsidP="005F2F7F">
            <w:pPr>
              <w:pStyle w:val="ListParagraph"/>
              <w:numPr>
                <w:ilvl w:val="0"/>
                <w:numId w:val="27"/>
              </w:numPr>
              <w:jc w:val="both"/>
              <w:rPr>
                <w:color w:val="043D68"/>
              </w:rPr>
            </w:pPr>
            <w:r w:rsidRPr="00F11AE1">
              <w:rPr>
                <w:color w:val="043D68"/>
              </w:rPr>
              <w:t>Conducted spatial data analysis using QGIS and ArcGIS, and performed geo-processing tasks with turf.js to support project needs and client requirements.</w:t>
            </w:r>
          </w:p>
        </w:tc>
        <w:tc>
          <w:tcPr>
            <w:tcW w:w="999" w:type="dxa"/>
            <w:vMerge/>
          </w:tcPr>
          <w:p w14:paraId="0A04251D" w14:textId="77777777" w:rsidR="00676B73" w:rsidRPr="002C4D08" w:rsidRDefault="00676B73" w:rsidP="008152D2">
            <w:pPr>
              <w:rPr>
                <w:color w:val="043D68"/>
              </w:rPr>
            </w:pPr>
          </w:p>
        </w:tc>
        <w:tc>
          <w:tcPr>
            <w:tcW w:w="3411" w:type="dxa"/>
          </w:tcPr>
          <w:p w14:paraId="73131EAE" w14:textId="77777777" w:rsidR="00676B73" w:rsidRPr="00E91344" w:rsidRDefault="00676B73" w:rsidP="008152D2"/>
          <w:p w14:paraId="0D3B17DC" w14:textId="6A0D2E79" w:rsidR="00351FDF" w:rsidRPr="00351FDF" w:rsidRDefault="00F109E7" w:rsidP="008152D2">
            <w:pPr>
              <w:pStyle w:val="Subtitle"/>
            </w:pPr>
            <w:r w:rsidRPr="002C4D08">
              <w:rPr>
                <w:noProof/>
                <w:color w:val="043D68"/>
                <w:lang w:val="en-AU" w:eastAsia="en-AU"/>
              </w:rPr>
              <mc:AlternateContent>
                <mc:Choice Requires="wps">
                  <w:drawing>
                    <wp:anchor distT="0" distB="0" distL="114300" distR="114300" simplePos="0" relativeHeight="251661312" behindDoc="1" locked="1" layoutInCell="1" allowOverlap="1" wp14:anchorId="16BCC608" wp14:editId="2F113AD6">
                      <wp:simplePos x="0" y="0"/>
                      <wp:positionH relativeFrom="page">
                        <wp:posOffset>-180975</wp:posOffset>
                      </wp:positionH>
                      <wp:positionV relativeFrom="paragraph">
                        <wp:posOffset>-629285</wp:posOffset>
                      </wp:positionV>
                      <wp:extent cx="2806700" cy="10058400"/>
                      <wp:effectExtent l="0" t="0" r="0" b="0"/>
                      <wp:wrapNone/>
                      <wp:docPr id="1287888818"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29E32" id="Rectangle 1" o:spid="_x0000_s1026" style="position:absolute;margin-left:-14.25pt;margin-top:-49.55pt;width:221pt;height:11in;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" fillcolor="#d3ebfd" stroked="f" strokeweight="1pt">
                      <v:fill opacity="32896f"/>
                      <w10:wrap anchorx="page"/>
                      <w10:anchorlock/>
                    </v:rect>
                  </w:pict>
                </mc:Fallback>
              </mc:AlternateContent>
            </w:r>
          </w:p>
        </w:tc>
      </w:tr>
    </w:tbl>
    <w:p w14:paraId="7177A611" w14:textId="12A67DB9" w:rsidR="00871DB8" w:rsidRPr="002C4D08" w:rsidRDefault="008152D2" w:rsidP="006D0785">
      <w:pPr>
        <w:rPr>
          <w:color w:val="043D68"/>
        </w:rPr>
      </w:pPr>
      <w:r>
        <w:rPr>
          <w:color w:val="043D68"/>
        </w:rPr>
        <w:br w:type="textWrapping" w:clear="all"/>
      </w:r>
    </w:p>
    <w:sectPr w:rsidR="00871DB8" w:rsidRPr="002C4D08" w:rsidSect="00AB74C5">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B48B6" w14:textId="77777777" w:rsidR="00EC5A79" w:rsidRDefault="00EC5A79" w:rsidP="00AA35A8">
      <w:pPr>
        <w:spacing w:line="240" w:lineRule="auto"/>
      </w:pPr>
      <w:r>
        <w:separator/>
      </w:r>
    </w:p>
  </w:endnote>
  <w:endnote w:type="continuationSeparator" w:id="0">
    <w:p w14:paraId="5882AF05" w14:textId="77777777" w:rsidR="00EC5A79" w:rsidRDefault="00EC5A79" w:rsidP="00AA35A8">
      <w:pPr>
        <w:spacing w:line="240" w:lineRule="auto"/>
      </w:pPr>
      <w:r>
        <w:continuationSeparator/>
      </w:r>
    </w:p>
  </w:endnote>
  <w:endnote w:type="continuationNotice" w:id="1">
    <w:p w14:paraId="02696EDE" w14:textId="77777777" w:rsidR="00EC5A79" w:rsidRDefault="00EC5A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439B2" w14:textId="77777777" w:rsidR="00EC5A79" w:rsidRDefault="00EC5A79" w:rsidP="00AA35A8">
      <w:pPr>
        <w:spacing w:line="240" w:lineRule="auto"/>
      </w:pPr>
      <w:r>
        <w:separator/>
      </w:r>
    </w:p>
  </w:footnote>
  <w:footnote w:type="continuationSeparator" w:id="0">
    <w:p w14:paraId="1F065422" w14:textId="77777777" w:rsidR="00EC5A79" w:rsidRDefault="00EC5A79" w:rsidP="00AA35A8">
      <w:pPr>
        <w:spacing w:line="240" w:lineRule="auto"/>
      </w:pPr>
      <w:r>
        <w:continuationSeparator/>
      </w:r>
    </w:p>
  </w:footnote>
  <w:footnote w:type="continuationNotice" w:id="1">
    <w:p w14:paraId="48A48AFB" w14:textId="77777777" w:rsidR="00EC5A79" w:rsidRDefault="00EC5A7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4.2pt;height:14.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51" type="#_x0000_t75" style="width:14.2pt;height:14.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AE3388"/>
    <w:multiLevelType w:val="hybridMultilevel"/>
    <w:tmpl w:val="72F0C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DC4F5F"/>
    <w:multiLevelType w:val="hybridMultilevel"/>
    <w:tmpl w:val="74A2E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66EED"/>
    <w:multiLevelType w:val="hybridMultilevel"/>
    <w:tmpl w:val="ABBE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71776"/>
    <w:multiLevelType w:val="hybridMultilevel"/>
    <w:tmpl w:val="6F48B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6C2F93"/>
    <w:multiLevelType w:val="hybridMultilevel"/>
    <w:tmpl w:val="A02A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21"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8B0E5E"/>
    <w:multiLevelType w:val="hybridMultilevel"/>
    <w:tmpl w:val="CB2E5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CA2538"/>
    <w:multiLevelType w:val="hybridMultilevel"/>
    <w:tmpl w:val="3F90C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3F0102"/>
    <w:multiLevelType w:val="hybridMultilevel"/>
    <w:tmpl w:val="D792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3C54C4"/>
    <w:multiLevelType w:val="hybridMultilevel"/>
    <w:tmpl w:val="678C0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3"/>
  </w:num>
  <w:num w:numId="2" w16cid:durableId="1633823338">
    <w:abstractNumId w:val="27"/>
  </w:num>
  <w:num w:numId="3" w16cid:durableId="1835339782">
    <w:abstractNumId w:val="15"/>
  </w:num>
  <w:num w:numId="4" w16cid:durableId="879703970">
    <w:abstractNumId w:val="18"/>
  </w:num>
  <w:num w:numId="5" w16cid:durableId="27066385">
    <w:abstractNumId w:val="22"/>
  </w:num>
  <w:num w:numId="6" w16cid:durableId="629288324">
    <w:abstractNumId w:val="19"/>
  </w:num>
  <w:num w:numId="7" w16cid:durableId="2102947809">
    <w:abstractNumId w:val="21"/>
  </w:num>
  <w:num w:numId="8" w16cid:durableId="1044523296">
    <w:abstractNumId w:val="20"/>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 w:numId="22" w16cid:durableId="1182086928">
    <w:abstractNumId w:val="12"/>
  </w:num>
  <w:num w:numId="23" w16cid:durableId="1939563059">
    <w:abstractNumId w:val="11"/>
  </w:num>
  <w:num w:numId="24" w16cid:durableId="2002347048">
    <w:abstractNumId w:val="14"/>
  </w:num>
  <w:num w:numId="25" w16cid:durableId="983123673">
    <w:abstractNumId w:val="17"/>
  </w:num>
  <w:num w:numId="26" w16cid:durableId="782453997">
    <w:abstractNumId w:val="23"/>
  </w:num>
  <w:num w:numId="27" w16cid:durableId="851994501">
    <w:abstractNumId w:val="16"/>
  </w:num>
  <w:num w:numId="28" w16cid:durableId="1920747006">
    <w:abstractNumId w:val="26"/>
  </w:num>
  <w:num w:numId="29" w16cid:durableId="354892712">
    <w:abstractNumId w:val="24"/>
  </w:num>
  <w:num w:numId="30" w16cid:durableId="16171031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isplayBackgroundShape/>
  <w:proofState w:spelling="clean"/>
  <w:attachedTemplate r:id="rId1"/>
  <w:stylePaneSortMethod w:val="0000"/>
  <w:defaultTabStop w:val="720"/>
  <w:characterSpacingControl w:val="doNotCompress"/>
  <w:hdrShapeDefaults>
    <o:shapedefaults v:ext="edit" spidmax="2050">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DA"/>
    <w:rsid w:val="0000752A"/>
    <w:rsid w:val="00016465"/>
    <w:rsid w:val="00033263"/>
    <w:rsid w:val="000334C1"/>
    <w:rsid w:val="00071246"/>
    <w:rsid w:val="000767C7"/>
    <w:rsid w:val="000873F6"/>
    <w:rsid w:val="000B286F"/>
    <w:rsid w:val="000C2B44"/>
    <w:rsid w:val="000D134B"/>
    <w:rsid w:val="000F039F"/>
    <w:rsid w:val="0010041D"/>
    <w:rsid w:val="001125D5"/>
    <w:rsid w:val="00124ED6"/>
    <w:rsid w:val="00136B3E"/>
    <w:rsid w:val="00153576"/>
    <w:rsid w:val="00167789"/>
    <w:rsid w:val="00167CED"/>
    <w:rsid w:val="00191549"/>
    <w:rsid w:val="00194704"/>
    <w:rsid w:val="001B160B"/>
    <w:rsid w:val="001D477D"/>
    <w:rsid w:val="001D76FA"/>
    <w:rsid w:val="001F2C20"/>
    <w:rsid w:val="00203213"/>
    <w:rsid w:val="002236D5"/>
    <w:rsid w:val="00243756"/>
    <w:rsid w:val="0027193E"/>
    <w:rsid w:val="00284246"/>
    <w:rsid w:val="002966D6"/>
    <w:rsid w:val="002A2BC9"/>
    <w:rsid w:val="002A3201"/>
    <w:rsid w:val="002A7891"/>
    <w:rsid w:val="002B51DB"/>
    <w:rsid w:val="002C4D08"/>
    <w:rsid w:val="002C4E0C"/>
    <w:rsid w:val="002C774A"/>
    <w:rsid w:val="002C7C6F"/>
    <w:rsid w:val="002E7306"/>
    <w:rsid w:val="00331DCE"/>
    <w:rsid w:val="00334FEA"/>
    <w:rsid w:val="00351FDF"/>
    <w:rsid w:val="00352A17"/>
    <w:rsid w:val="00357E3C"/>
    <w:rsid w:val="003877F8"/>
    <w:rsid w:val="00391B96"/>
    <w:rsid w:val="00391BEA"/>
    <w:rsid w:val="003965A9"/>
    <w:rsid w:val="003B4AEF"/>
    <w:rsid w:val="003B7F92"/>
    <w:rsid w:val="003C3559"/>
    <w:rsid w:val="003E2525"/>
    <w:rsid w:val="00415CF3"/>
    <w:rsid w:val="00435BA1"/>
    <w:rsid w:val="00447CA5"/>
    <w:rsid w:val="00453A7B"/>
    <w:rsid w:val="00457ADE"/>
    <w:rsid w:val="00464B92"/>
    <w:rsid w:val="00467E3E"/>
    <w:rsid w:val="004860D9"/>
    <w:rsid w:val="00490600"/>
    <w:rsid w:val="004909EF"/>
    <w:rsid w:val="004936B2"/>
    <w:rsid w:val="004A1426"/>
    <w:rsid w:val="004A28EA"/>
    <w:rsid w:val="004C1032"/>
    <w:rsid w:val="004D4E13"/>
    <w:rsid w:val="00504E47"/>
    <w:rsid w:val="00524297"/>
    <w:rsid w:val="00537559"/>
    <w:rsid w:val="00574DB0"/>
    <w:rsid w:val="005A1C94"/>
    <w:rsid w:val="005A6F8D"/>
    <w:rsid w:val="005B4861"/>
    <w:rsid w:val="005E0FB7"/>
    <w:rsid w:val="005F2F7F"/>
    <w:rsid w:val="005F5EF3"/>
    <w:rsid w:val="00605BCE"/>
    <w:rsid w:val="00626B3C"/>
    <w:rsid w:val="00643F4B"/>
    <w:rsid w:val="00676B73"/>
    <w:rsid w:val="00681BC1"/>
    <w:rsid w:val="0069541B"/>
    <w:rsid w:val="006A1E18"/>
    <w:rsid w:val="006A37C0"/>
    <w:rsid w:val="006B2031"/>
    <w:rsid w:val="006C7F5A"/>
    <w:rsid w:val="006D0785"/>
    <w:rsid w:val="006F591C"/>
    <w:rsid w:val="00746B0A"/>
    <w:rsid w:val="00752A04"/>
    <w:rsid w:val="0077153E"/>
    <w:rsid w:val="00775761"/>
    <w:rsid w:val="0079001A"/>
    <w:rsid w:val="00791376"/>
    <w:rsid w:val="00791C5D"/>
    <w:rsid w:val="007A2AAE"/>
    <w:rsid w:val="007B4FF4"/>
    <w:rsid w:val="007D7F15"/>
    <w:rsid w:val="007E47A0"/>
    <w:rsid w:val="007F27E3"/>
    <w:rsid w:val="008152D2"/>
    <w:rsid w:val="00822AAD"/>
    <w:rsid w:val="00826C00"/>
    <w:rsid w:val="00831977"/>
    <w:rsid w:val="00865D5F"/>
    <w:rsid w:val="00871DB8"/>
    <w:rsid w:val="00887E05"/>
    <w:rsid w:val="008A171A"/>
    <w:rsid w:val="008A32A5"/>
    <w:rsid w:val="008C6FDE"/>
    <w:rsid w:val="008E3211"/>
    <w:rsid w:val="008F180B"/>
    <w:rsid w:val="008F48B9"/>
    <w:rsid w:val="008F6BC6"/>
    <w:rsid w:val="008F6EB2"/>
    <w:rsid w:val="009049BC"/>
    <w:rsid w:val="00916960"/>
    <w:rsid w:val="00917064"/>
    <w:rsid w:val="009230A7"/>
    <w:rsid w:val="00931369"/>
    <w:rsid w:val="0094162F"/>
    <w:rsid w:val="009505A7"/>
    <w:rsid w:val="0095501D"/>
    <w:rsid w:val="00956B80"/>
    <w:rsid w:val="0096304F"/>
    <w:rsid w:val="0099108A"/>
    <w:rsid w:val="009A7F3F"/>
    <w:rsid w:val="009D646A"/>
    <w:rsid w:val="00A20EF6"/>
    <w:rsid w:val="00A3726F"/>
    <w:rsid w:val="00A379B4"/>
    <w:rsid w:val="00A4248D"/>
    <w:rsid w:val="00A633B0"/>
    <w:rsid w:val="00A718B6"/>
    <w:rsid w:val="00A919B6"/>
    <w:rsid w:val="00A9291E"/>
    <w:rsid w:val="00AA1166"/>
    <w:rsid w:val="00AA35A8"/>
    <w:rsid w:val="00AA51F5"/>
    <w:rsid w:val="00AA530F"/>
    <w:rsid w:val="00AB74C5"/>
    <w:rsid w:val="00AE562D"/>
    <w:rsid w:val="00AE7533"/>
    <w:rsid w:val="00B20771"/>
    <w:rsid w:val="00B20F64"/>
    <w:rsid w:val="00B42685"/>
    <w:rsid w:val="00B45879"/>
    <w:rsid w:val="00B535AD"/>
    <w:rsid w:val="00B75292"/>
    <w:rsid w:val="00B8453F"/>
    <w:rsid w:val="00B85473"/>
    <w:rsid w:val="00BE5968"/>
    <w:rsid w:val="00BF7216"/>
    <w:rsid w:val="00C11ADA"/>
    <w:rsid w:val="00C272EB"/>
    <w:rsid w:val="00C62E97"/>
    <w:rsid w:val="00C81645"/>
    <w:rsid w:val="00C87CCC"/>
    <w:rsid w:val="00CA61BE"/>
    <w:rsid w:val="00CB3E40"/>
    <w:rsid w:val="00CF22B3"/>
    <w:rsid w:val="00D00CD9"/>
    <w:rsid w:val="00D15AAE"/>
    <w:rsid w:val="00D22971"/>
    <w:rsid w:val="00D60B19"/>
    <w:rsid w:val="00D86385"/>
    <w:rsid w:val="00D95726"/>
    <w:rsid w:val="00DA4B7F"/>
    <w:rsid w:val="00DB472D"/>
    <w:rsid w:val="00DD6ECC"/>
    <w:rsid w:val="00DE5F88"/>
    <w:rsid w:val="00DF2298"/>
    <w:rsid w:val="00E067BA"/>
    <w:rsid w:val="00E07C52"/>
    <w:rsid w:val="00E26F2A"/>
    <w:rsid w:val="00E360EA"/>
    <w:rsid w:val="00E547A9"/>
    <w:rsid w:val="00E570A5"/>
    <w:rsid w:val="00E65C50"/>
    <w:rsid w:val="00E77096"/>
    <w:rsid w:val="00E91344"/>
    <w:rsid w:val="00EB20A4"/>
    <w:rsid w:val="00EB74E8"/>
    <w:rsid w:val="00EC0F79"/>
    <w:rsid w:val="00EC5A79"/>
    <w:rsid w:val="00ED0A53"/>
    <w:rsid w:val="00ED2E81"/>
    <w:rsid w:val="00EF22EF"/>
    <w:rsid w:val="00F02E99"/>
    <w:rsid w:val="00F055F4"/>
    <w:rsid w:val="00F109E7"/>
    <w:rsid w:val="00F11AE1"/>
    <w:rsid w:val="00F215B6"/>
    <w:rsid w:val="00F30552"/>
    <w:rsid w:val="00F40BD0"/>
    <w:rsid w:val="00F419C0"/>
    <w:rsid w:val="00F46BDB"/>
    <w:rsid w:val="00F82744"/>
    <w:rsid w:val="00F87C75"/>
    <w:rsid w:val="00FD56F7"/>
    <w:rsid w:val="00FD73C5"/>
    <w:rsid w:val="00FF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aeb,#e9ffdd,#f5ffef,white,#f3faff"/>
    </o:shapedefaults>
    <o:shapelayout v:ext="edit">
      <o:idmap v:ext="edit" data="2"/>
    </o:shapelayout>
  </w:shapeDefaults>
  <w:decimalSymbol w:val="."/>
  <w:listSeparator w:val=","/>
  <w14:docId w14:val="469E48B7"/>
  <w15:chartTrackingRefBased/>
  <w15:docId w15:val="{6F3221EB-7FC1-487C-925D-4A5B6BF7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6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line="240" w:lineRule="auto"/>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 w:type="character" w:styleId="UnresolvedMention">
    <w:name w:val="Unresolved Mention"/>
    <w:basedOn w:val="DefaultParagraphFont"/>
    <w:uiPriority w:val="99"/>
    <w:semiHidden/>
    <w:unhideWhenUsed/>
    <w:rsid w:val="00F11AE1"/>
    <w:rPr>
      <w:color w:val="605E5C"/>
      <w:shd w:val="clear" w:color="auto" w:fill="E1DFDD"/>
    </w:rPr>
  </w:style>
  <w:style w:type="character" w:styleId="FollowedHyperlink">
    <w:name w:val="FollowedHyperlink"/>
    <w:basedOn w:val="DefaultParagraphFont"/>
    <w:uiPriority w:val="99"/>
    <w:semiHidden/>
    <w:rsid w:val="002A2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78331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aiDineshKopparth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aidineshkopparthi.github.io/SaiDineshKopparth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dinesh-kopparthi-10862521b/"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ppa\AppData\Roaming\Microsoft\Templates\Simple%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0E61F6B75A43E8A71156CCCBD157C0"/>
        <w:category>
          <w:name w:val="General"/>
          <w:gallery w:val="placeholder"/>
        </w:category>
        <w:types>
          <w:type w:val="bbPlcHdr"/>
        </w:types>
        <w:behaviors>
          <w:behavior w:val="content"/>
        </w:behaviors>
        <w:guid w:val="{4E8D33CA-B940-46D9-8526-7022795A498D}"/>
      </w:docPartPr>
      <w:docPartBody>
        <w:p w:rsidR="00671867" w:rsidRDefault="00671867">
          <w:pPr>
            <w:pStyle w:val="610E61F6B75A43E8A71156CCCBD157C0"/>
          </w:pPr>
          <w:r w:rsidRPr="001540E8">
            <w:t>Contact</w:t>
          </w:r>
        </w:p>
      </w:docPartBody>
    </w:docPart>
    <w:docPart>
      <w:docPartPr>
        <w:name w:val="F89C116784954F1192CF7B93B96A419C"/>
        <w:category>
          <w:name w:val="General"/>
          <w:gallery w:val="placeholder"/>
        </w:category>
        <w:types>
          <w:type w:val="bbPlcHdr"/>
        </w:types>
        <w:behaviors>
          <w:behavior w:val="content"/>
        </w:behaviors>
        <w:guid w:val="{1B998606-EC45-48AF-875B-25330E5CD5EF}"/>
      </w:docPartPr>
      <w:docPartBody>
        <w:p w:rsidR="00671867" w:rsidRDefault="00671867" w:rsidP="00671867">
          <w:pPr>
            <w:pStyle w:val="F89C116784954F1192CF7B93B96A419C"/>
          </w:pPr>
          <w:r w:rsidRPr="00CF2BE7">
            <w:t>Experience</w:t>
          </w:r>
        </w:p>
      </w:docPartBody>
    </w:docPart>
    <w:docPart>
      <w:docPartPr>
        <w:name w:val="16A0B70DF070460ABCCEEF6D719824D6"/>
        <w:category>
          <w:name w:val="General"/>
          <w:gallery w:val="placeholder"/>
        </w:category>
        <w:types>
          <w:type w:val="bbPlcHdr"/>
        </w:types>
        <w:behaviors>
          <w:behavior w:val="content"/>
        </w:behaviors>
        <w:guid w:val="{80010982-AABF-40D7-9E95-217BABCADC24}"/>
      </w:docPartPr>
      <w:docPartBody>
        <w:p w:rsidR="00671867" w:rsidRDefault="00671867" w:rsidP="00671867">
          <w:pPr>
            <w:pStyle w:val="16A0B70DF070460ABCCEEF6D719824D6"/>
          </w:pPr>
          <w:r w:rsidRPr="00351FDF">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67"/>
    <w:rsid w:val="00071246"/>
    <w:rsid w:val="001C1ABE"/>
    <w:rsid w:val="00391B96"/>
    <w:rsid w:val="00671867"/>
    <w:rsid w:val="007A2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0E61F6B75A43E8A71156CCCBD157C0">
    <w:name w:val="610E61F6B75A43E8A71156CCCBD157C0"/>
  </w:style>
  <w:style w:type="paragraph" w:customStyle="1" w:styleId="F89C116784954F1192CF7B93B96A419C">
    <w:name w:val="F89C116784954F1192CF7B93B96A419C"/>
    <w:rsid w:val="00671867"/>
  </w:style>
  <w:style w:type="paragraph" w:customStyle="1" w:styleId="16A0B70DF070460ABCCEEF6D719824D6">
    <w:name w:val="16A0B70DF070460ABCCEEF6D719824D6"/>
    <w:rsid w:val="00671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3ACD3A-016A-4DA1-BDB8-A4D0D5066F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C949AC9-09B6-410F-BCB1-38C226FEB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4.xml><?xml version="1.0" encoding="utf-8"?>
<ds:datastoreItem xmlns:ds="http://schemas.openxmlformats.org/officeDocument/2006/customXml" ds:itemID="{B5096CFC-93AE-4516-98C2-08D811E078E2}">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Template>
  <TotalTime>875</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kopparthi</dc:creator>
  <cp:keywords/>
  <dc:description/>
  <cp:lastModifiedBy>Sai Dinesh Kopparthi</cp:lastModifiedBy>
  <cp:revision>20</cp:revision>
  <dcterms:created xsi:type="dcterms:W3CDTF">2024-08-08T04:08:00Z</dcterms:created>
  <dcterms:modified xsi:type="dcterms:W3CDTF">2024-08-09T23:56:00Z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